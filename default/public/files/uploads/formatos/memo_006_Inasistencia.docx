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350" w:rsidRPr="0089708D" w:rsidRDefault="00185350" w:rsidP="00C66F72">
      <w:pPr>
        <w:spacing w:after="0" w:line="360" w:lineRule="auto"/>
        <w:jc w:val="right"/>
        <w:rPr>
          <w:rFonts w:ascii="Arial" w:hAnsi="Arial" w:cs="Arial"/>
          <w:b/>
        </w:rPr>
      </w:pPr>
      <w:r w:rsidRPr="0089708D">
        <w:rPr>
          <w:rFonts w:ascii="Arial" w:hAnsi="Arial" w:cs="Arial"/>
          <w:b/>
        </w:rPr>
        <w:t>CSDC-GTIC-</w:t>
      </w:r>
      <w:r w:rsidR="00DF342E">
        <w:rPr>
          <w:rFonts w:ascii="Arial" w:hAnsi="Arial" w:cs="Arial"/>
          <w:b/>
        </w:rPr>
        <w:t>00</w:t>
      </w:r>
      <w:r w:rsidR="002F7107">
        <w:rPr>
          <w:rFonts w:ascii="Arial" w:hAnsi="Arial" w:cs="Arial"/>
          <w:b/>
        </w:rPr>
        <w:t>6</w:t>
      </w:r>
      <w:r w:rsidR="0025579A" w:rsidRPr="0089708D">
        <w:rPr>
          <w:rFonts w:ascii="Arial" w:hAnsi="Arial" w:cs="Arial"/>
          <w:b/>
        </w:rPr>
        <w:t>/01</w:t>
      </w:r>
      <w:r w:rsidR="00DF342E">
        <w:rPr>
          <w:rFonts w:ascii="Arial" w:hAnsi="Arial" w:cs="Arial"/>
          <w:b/>
        </w:rPr>
        <w:t>5</w:t>
      </w:r>
    </w:p>
    <w:p w:rsidR="00185350" w:rsidRPr="0089708D" w:rsidRDefault="00185350" w:rsidP="00C66F72">
      <w:pPr>
        <w:spacing w:after="0" w:line="360" w:lineRule="auto"/>
        <w:jc w:val="right"/>
        <w:rPr>
          <w:rFonts w:ascii="Arial" w:hAnsi="Arial" w:cs="Arial"/>
          <w:b/>
        </w:rPr>
      </w:pPr>
    </w:p>
    <w:p w:rsidR="00984146" w:rsidRDefault="00185350" w:rsidP="00C66F72">
      <w:pPr>
        <w:tabs>
          <w:tab w:val="left" w:pos="1276"/>
        </w:tabs>
        <w:spacing w:after="0" w:line="360" w:lineRule="auto"/>
        <w:rPr>
          <w:rFonts w:ascii="Arial" w:hAnsi="Arial" w:cs="Arial"/>
        </w:rPr>
      </w:pPr>
      <w:r w:rsidRPr="0089708D">
        <w:rPr>
          <w:rFonts w:ascii="Arial" w:hAnsi="Arial" w:cs="Arial"/>
          <w:b/>
        </w:rPr>
        <w:t xml:space="preserve">Para: </w:t>
      </w:r>
      <w:r w:rsidRPr="0089708D">
        <w:rPr>
          <w:rFonts w:ascii="Arial" w:hAnsi="Arial" w:cs="Arial"/>
          <w:b/>
        </w:rPr>
        <w:tab/>
      </w:r>
      <w:r w:rsidR="00C66F72">
        <w:rPr>
          <w:rFonts w:ascii="Arial" w:hAnsi="Arial" w:cs="Arial"/>
        </w:rPr>
        <w:t>Gerencia de Gestión Humana</w:t>
      </w:r>
    </w:p>
    <w:p w:rsidR="00185350" w:rsidRPr="0089708D" w:rsidRDefault="00984146" w:rsidP="00C66F72">
      <w:pPr>
        <w:tabs>
          <w:tab w:val="left" w:pos="1276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66F72">
        <w:rPr>
          <w:rFonts w:ascii="Arial" w:hAnsi="Arial" w:cs="Arial"/>
        </w:rPr>
        <w:t>Magalis Tovar</w:t>
      </w:r>
    </w:p>
    <w:p w:rsidR="00185350" w:rsidRPr="0089708D" w:rsidRDefault="00185350" w:rsidP="00C66F72">
      <w:pPr>
        <w:tabs>
          <w:tab w:val="left" w:pos="1276"/>
        </w:tabs>
        <w:spacing w:after="0" w:line="360" w:lineRule="auto"/>
        <w:rPr>
          <w:rFonts w:ascii="Arial" w:hAnsi="Arial" w:cs="Arial"/>
        </w:rPr>
      </w:pPr>
      <w:r w:rsidRPr="0089708D">
        <w:rPr>
          <w:rFonts w:ascii="Arial" w:hAnsi="Arial" w:cs="Arial"/>
          <w:b/>
        </w:rPr>
        <w:t>De:</w:t>
      </w:r>
      <w:r w:rsidRPr="0089708D">
        <w:rPr>
          <w:rFonts w:ascii="Arial" w:hAnsi="Arial" w:cs="Arial"/>
          <w:b/>
        </w:rPr>
        <w:tab/>
      </w:r>
      <w:r w:rsidRPr="0089708D">
        <w:rPr>
          <w:rFonts w:ascii="Arial" w:hAnsi="Arial" w:cs="Arial"/>
        </w:rPr>
        <w:t>Gerencia de Tecnología, Informática y Comunicaciones</w:t>
      </w:r>
    </w:p>
    <w:p w:rsidR="00185350" w:rsidRPr="0089708D" w:rsidRDefault="00185350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  <w:r w:rsidRPr="0089708D">
        <w:rPr>
          <w:rFonts w:ascii="Arial" w:hAnsi="Arial" w:cs="Arial"/>
        </w:rPr>
        <w:tab/>
      </w:r>
      <w:r w:rsidR="00984146">
        <w:rPr>
          <w:rFonts w:ascii="Arial" w:hAnsi="Arial" w:cs="Arial"/>
        </w:rPr>
        <w:t>Alberto López</w:t>
      </w:r>
    </w:p>
    <w:p w:rsidR="00984146" w:rsidRDefault="00185350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  <w:r w:rsidRPr="0089708D">
        <w:rPr>
          <w:rFonts w:ascii="Arial" w:hAnsi="Arial" w:cs="Arial"/>
          <w:b/>
        </w:rPr>
        <w:t>Asunto:</w:t>
      </w:r>
      <w:r w:rsidRPr="0089708D">
        <w:rPr>
          <w:rFonts w:ascii="Arial" w:hAnsi="Arial" w:cs="Arial"/>
        </w:rPr>
        <w:tab/>
      </w:r>
      <w:r w:rsidR="00C66F72">
        <w:rPr>
          <w:rFonts w:ascii="Arial" w:hAnsi="Arial" w:cs="Arial"/>
        </w:rPr>
        <w:t>Inasistencia de Personal</w:t>
      </w:r>
    </w:p>
    <w:p w:rsidR="00357F7D" w:rsidRPr="0089708D" w:rsidRDefault="00185350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  <w:r w:rsidRPr="0089708D">
        <w:rPr>
          <w:rFonts w:ascii="Arial" w:hAnsi="Arial" w:cs="Arial"/>
          <w:b/>
        </w:rPr>
        <w:t>Fecha:</w:t>
      </w:r>
      <w:r w:rsidRPr="0089708D">
        <w:rPr>
          <w:rFonts w:ascii="Arial" w:hAnsi="Arial" w:cs="Arial"/>
        </w:rPr>
        <w:tab/>
      </w:r>
      <w:r w:rsidR="002E2370" w:rsidRPr="0089708D">
        <w:rPr>
          <w:rFonts w:ascii="Arial" w:hAnsi="Arial" w:cs="Arial"/>
        </w:rPr>
        <w:fldChar w:fldCharType="begin"/>
      </w:r>
      <w:r w:rsidR="00357F7D" w:rsidRPr="0089708D">
        <w:rPr>
          <w:rFonts w:ascii="Arial" w:hAnsi="Arial" w:cs="Arial"/>
        </w:rPr>
        <w:instrText xml:space="preserve"> DATE  \@ "dd' de 'MMMM' de 'yyyy"  \* MERGEFORMAT </w:instrText>
      </w:r>
      <w:r w:rsidR="002E2370" w:rsidRPr="0089708D">
        <w:rPr>
          <w:rFonts w:ascii="Arial" w:hAnsi="Arial" w:cs="Arial"/>
        </w:rPr>
        <w:fldChar w:fldCharType="separate"/>
      </w:r>
      <w:r w:rsidR="002F7107">
        <w:rPr>
          <w:rFonts w:ascii="Arial" w:hAnsi="Arial" w:cs="Arial"/>
          <w:noProof/>
        </w:rPr>
        <w:t>02 de enero de 2015</w:t>
      </w:r>
      <w:r w:rsidR="002E2370" w:rsidRPr="0089708D">
        <w:rPr>
          <w:rFonts w:ascii="Arial" w:hAnsi="Arial" w:cs="Arial"/>
        </w:rPr>
        <w:fldChar w:fldCharType="end"/>
      </w:r>
    </w:p>
    <w:p w:rsidR="00357F7D" w:rsidRPr="0089708D" w:rsidRDefault="00357F7D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</w:p>
    <w:p w:rsidR="0025579A" w:rsidRPr="0089708D" w:rsidRDefault="0089708D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  <w:r w:rsidRPr="0089708D">
        <w:rPr>
          <w:rFonts w:ascii="Arial" w:hAnsi="Arial" w:cs="Arial"/>
        </w:rPr>
        <w:t>Reciba un saludo Bolivariano en el marco de la aplicación “Ley del Plan de la Patria”, legado del Comandante Supremo de la Revolución, Hugo Chávez y de la concreción de las diez líneas de acción del Plan de Paz y Convivencia de nuestro Presidente Nicolás Maduro.</w:t>
      </w:r>
    </w:p>
    <w:p w:rsidR="0089708D" w:rsidRPr="0089708D" w:rsidRDefault="0089708D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</w:p>
    <w:p w:rsidR="00C66F72" w:rsidRDefault="0025579A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  <w:r w:rsidRPr="0089708D">
        <w:rPr>
          <w:rFonts w:ascii="Arial" w:hAnsi="Arial" w:cs="Arial"/>
        </w:rPr>
        <w:t>Me dirijo a usted en la oportunidad de saludarle y a su vez</w:t>
      </w:r>
      <w:r w:rsidR="00C66F72">
        <w:rPr>
          <w:rFonts w:ascii="Arial" w:hAnsi="Arial" w:cs="Arial"/>
        </w:rPr>
        <w:t xml:space="preserve"> remitirle la ausencia del siguiente personal:</w:t>
      </w:r>
    </w:p>
    <w:p w:rsidR="00C66F72" w:rsidRDefault="00C66F72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C66F72" w:rsidRPr="00C66F72" w:rsidTr="00C66F72">
        <w:tc>
          <w:tcPr>
            <w:tcW w:w="2992" w:type="dxa"/>
          </w:tcPr>
          <w:p w:rsidR="00C66F72" w:rsidRPr="00C66F72" w:rsidRDefault="00C66F72" w:rsidP="002C7EC6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66F72">
              <w:rPr>
                <w:rFonts w:ascii="Arial" w:hAnsi="Arial" w:cs="Arial"/>
                <w:b/>
              </w:rPr>
              <w:t>Trabajador</w:t>
            </w:r>
          </w:p>
        </w:tc>
        <w:tc>
          <w:tcPr>
            <w:tcW w:w="2993" w:type="dxa"/>
          </w:tcPr>
          <w:p w:rsidR="00C66F72" w:rsidRPr="00C66F72" w:rsidRDefault="00C66F72" w:rsidP="002C7EC6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66F72">
              <w:rPr>
                <w:rFonts w:ascii="Arial" w:hAnsi="Arial" w:cs="Arial"/>
                <w:b/>
              </w:rPr>
              <w:t>C.I.</w:t>
            </w:r>
          </w:p>
        </w:tc>
        <w:tc>
          <w:tcPr>
            <w:tcW w:w="2993" w:type="dxa"/>
          </w:tcPr>
          <w:p w:rsidR="00C66F72" w:rsidRPr="00C66F72" w:rsidRDefault="00C66F72" w:rsidP="002C7EC6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66F72">
              <w:rPr>
                <w:rFonts w:ascii="Arial" w:hAnsi="Arial" w:cs="Arial"/>
                <w:b/>
              </w:rPr>
              <w:t>Inasistencia</w:t>
            </w:r>
          </w:p>
        </w:tc>
      </w:tr>
      <w:tr w:rsidR="00C66F72" w:rsidTr="002C7EC6">
        <w:trPr>
          <w:trHeight w:val="96"/>
        </w:trPr>
        <w:tc>
          <w:tcPr>
            <w:tcW w:w="2992" w:type="dxa"/>
            <w:vAlign w:val="center"/>
          </w:tcPr>
          <w:p w:rsidR="00C66F72" w:rsidRDefault="002F7107" w:rsidP="001928DD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Ruddy Landa</w:t>
            </w:r>
          </w:p>
        </w:tc>
        <w:tc>
          <w:tcPr>
            <w:tcW w:w="2993" w:type="dxa"/>
            <w:vAlign w:val="center"/>
          </w:tcPr>
          <w:p w:rsidR="00C66F72" w:rsidRPr="00C66F72" w:rsidRDefault="002F7107" w:rsidP="002F7107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18</w:t>
            </w:r>
            <w:r w:rsidR="00EA2415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541</w:t>
            </w:r>
            <w:r w:rsidR="00EA2415">
              <w:rPr>
                <w:rFonts w:ascii="Arial" w:eastAsia="Times New Roman" w:hAnsi="Arial" w:cs="Arial"/>
                <w:color w:val="000000"/>
                <w:lang w:eastAsia="es-VE"/>
              </w:rPr>
              <w:t>.7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76</w:t>
            </w:r>
          </w:p>
        </w:tc>
        <w:tc>
          <w:tcPr>
            <w:tcW w:w="2993" w:type="dxa"/>
            <w:vAlign w:val="center"/>
          </w:tcPr>
          <w:p w:rsidR="00C66F72" w:rsidRDefault="00DF342E" w:rsidP="00DF342E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C66F72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01</w:t>
            </w:r>
            <w:r w:rsidR="00C66F72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15</w:t>
            </w:r>
          </w:p>
        </w:tc>
      </w:tr>
    </w:tbl>
    <w:p w:rsidR="00357F7D" w:rsidRPr="0089708D" w:rsidRDefault="00357F7D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</w:p>
    <w:p w:rsidR="00357F7D" w:rsidRPr="0089708D" w:rsidRDefault="0089708D" w:rsidP="00C66F72">
      <w:pPr>
        <w:spacing w:after="0" w:line="360" w:lineRule="auto"/>
        <w:jc w:val="both"/>
        <w:rPr>
          <w:rFonts w:ascii="Arial" w:hAnsi="Arial" w:cs="Arial"/>
          <w:lang w:val="es-ES_tradnl"/>
        </w:rPr>
      </w:pPr>
      <w:r w:rsidRPr="0089708D">
        <w:rPr>
          <w:rFonts w:ascii="Arial" w:hAnsi="Arial" w:cs="Arial"/>
          <w:lang w:val="es-ES_tradnl"/>
        </w:rPr>
        <w:t>Agradeciendo de antemano la atención dispensada a la presente, me despido no sin antes expresarle nuestro compromi</w:t>
      </w:r>
      <w:bookmarkStart w:id="0" w:name="_GoBack"/>
      <w:bookmarkEnd w:id="0"/>
      <w:r w:rsidRPr="0089708D">
        <w:rPr>
          <w:rFonts w:ascii="Arial" w:hAnsi="Arial" w:cs="Arial"/>
          <w:lang w:val="es-ES_tradnl"/>
        </w:rPr>
        <w:t>so con el proceso revolucionario,</w:t>
      </w:r>
      <w:r>
        <w:rPr>
          <w:rFonts w:ascii="Arial" w:hAnsi="Arial" w:cs="Arial"/>
          <w:lang w:val="es-ES_tradnl"/>
        </w:rPr>
        <w:t xml:space="preserve"> rumbo al Socialismo,</w:t>
      </w:r>
    </w:p>
    <w:p w:rsidR="00185350" w:rsidRPr="0089708D" w:rsidRDefault="00185350" w:rsidP="00C66F72">
      <w:pPr>
        <w:spacing w:after="0" w:line="360" w:lineRule="auto"/>
        <w:jc w:val="center"/>
        <w:rPr>
          <w:rFonts w:ascii="Arial" w:hAnsi="Arial" w:cs="Arial"/>
        </w:rPr>
      </w:pPr>
      <w:r w:rsidRPr="0089708D">
        <w:rPr>
          <w:rFonts w:ascii="Arial" w:hAnsi="Arial" w:cs="Arial"/>
        </w:rPr>
        <w:t>Atentamente,</w:t>
      </w:r>
    </w:p>
    <w:p w:rsidR="006074C0" w:rsidRPr="0089708D" w:rsidRDefault="006074C0" w:rsidP="00C66F72">
      <w:pPr>
        <w:spacing w:after="0" w:line="360" w:lineRule="auto"/>
        <w:jc w:val="center"/>
        <w:rPr>
          <w:rFonts w:ascii="Arial" w:hAnsi="Arial" w:cs="Arial"/>
        </w:rPr>
      </w:pPr>
    </w:p>
    <w:p w:rsidR="0071482C" w:rsidRDefault="0071482C" w:rsidP="00C66F72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Alberto López</w:t>
      </w:r>
    </w:p>
    <w:p w:rsidR="0071482C" w:rsidRPr="0089708D" w:rsidRDefault="0071482C" w:rsidP="00C66F72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Especialista en Servidores</w:t>
      </w:r>
    </w:p>
    <w:p w:rsidR="0071482C" w:rsidRPr="0089708D" w:rsidRDefault="0071482C" w:rsidP="00C66F72">
      <w:pPr>
        <w:spacing w:after="0" w:line="360" w:lineRule="auto"/>
        <w:jc w:val="center"/>
        <w:rPr>
          <w:rFonts w:ascii="Arial" w:hAnsi="Arial" w:cs="Arial"/>
          <w:b/>
        </w:rPr>
      </w:pPr>
      <w:r w:rsidRPr="0089708D">
        <w:rPr>
          <w:rFonts w:ascii="Arial" w:hAnsi="Arial" w:cs="Arial"/>
          <w:b/>
        </w:rPr>
        <w:t>Gerencia de Tecnología, Informática y Comunicaciones</w:t>
      </w:r>
    </w:p>
    <w:sectPr w:rsidR="0071482C" w:rsidRPr="0089708D" w:rsidSect="000B1BED">
      <w:headerReference w:type="default" r:id="rId7"/>
      <w:footerReference w:type="default" r:id="rId8"/>
      <w:pgSz w:w="12240" w:h="15840"/>
      <w:pgMar w:top="1701" w:right="1701" w:bottom="1701" w:left="1701" w:header="709" w:footer="55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42E" w:rsidRDefault="00DF342E" w:rsidP="007A5983">
      <w:r>
        <w:separator/>
      </w:r>
    </w:p>
  </w:endnote>
  <w:endnote w:type="continuationSeparator" w:id="0">
    <w:p w:rsidR="00DF342E" w:rsidRDefault="00DF342E" w:rsidP="007A5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rostyle">
    <w:altName w:val="Arial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880" w:type="dxa"/>
      <w:tblInd w:w="108" w:type="dxa"/>
      <w:tblBorders>
        <w:top w:val="single" w:sz="4" w:space="0" w:color="FFCC00"/>
        <w:bottom w:val="single" w:sz="4" w:space="0" w:color="CC0000"/>
        <w:insideH w:val="single" w:sz="4" w:space="0" w:color="003399"/>
        <w:insideV w:val="single" w:sz="4" w:space="0" w:color="003399"/>
      </w:tblBorders>
      <w:tblLook w:val="01E0"/>
    </w:tblPr>
    <w:tblGrid>
      <w:gridCol w:w="8880"/>
    </w:tblGrid>
    <w:tr w:rsidR="00DF342E" w:rsidTr="00185350">
      <w:trPr>
        <w:trHeight w:val="219"/>
      </w:trPr>
      <w:tc>
        <w:tcPr>
          <w:tcW w:w="888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F342E" w:rsidRDefault="002E2370" w:rsidP="00185350">
          <w:pPr>
            <w:pStyle w:val="Piedepgina"/>
            <w:jc w:val="center"/>
            <w:rPr>
              <w:rFonts w:cs="Arial"/>
              <w:color w:val="808080"/>
              <w:sz w:val="16"/>
              <w:szCs w:val="16"/>
            </w:rPr>
          </w:pPr>
          <w:r>
            <w:rPr>
              <w:rFonts w:cs="Arial"/>
              <w:noProof/>
              <w:color w:val="808080"/>
              <w:sz w:val="16"/>
              <w:szCs w:val="16"/>
              <w:lang w:eastAsia="es-VE"/>
            </w:rPr>
            <w:pict>
              <v:line id="Line 2" o:spid="_x0000_s4097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35pt" to="444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" strokecolor="red"/>
            </w:pict>
          </w:r>
          <w:r w:rsidR="00DF342E">
            <w:rPr>
              <w:rFonts w:cs="Arial"/>
              <w:color w:val="808080"/>
              <w:sz w:val="16"/>
              <w:szCs w:val="16"/>
            </w:rPr>
            <w:t>Avenida Principal de la Yaguara, con Avenida Garci Dasilva, Frente al Metro la Yaguara. Caracas.</w:t>
          </w:r>
        </w:p>
        <w:p w:rsidR="00DF342E" w:rsidRPr="00ED0D34" w:rsidRDefault="00DF342E" w:rsidP="00185350">
          <w:pPr>
            <w:pStyle w:val="Piedepgina"/>
            <w:jc w:val="center"/>
            <w:rPr>
              <w:rFonts w:cs="Arial"/>
              <w:color w:val="808080"/>
              <w:sz w:val="16"/>
              <w:szCs w:val="16"/>
            </w:rPr>
          </w:pPr>
          <w:r>
            <w:rPr>
              <w:rFonts w:cs="Arial"/>
              <w:color w:val="808080"/>
              <w:sz w:val="16"/>
              <w:szCs w:val="16"/>
            </w:rPr>
            <w:t>Teléfono – Fax: 0212-861.89.90</w:t>
          </w:r>
        </w:p>
        <w:p w:rsidR="00DF342E" w:rsidRPr="00ED0D34" w:rsidRDefault="00DF342E" w:rsidP="00185350">
          <w:pPr>
            <w:pStyle w:val="Piedepgina"/>
            <w:jc w:val="center"/>
            <w:rPr>
              <w:rFonts w:ascii="Metrostyle" w:hAnsi="Metrostyle"/>
              <w:color w:val="808080"/>
              <w:sz w:val="16"/>
              <w:szCs w:val="16"/>
            </w:rPr>
          </w:pPr>
          <w:r w:rsidRPr="00ED0D34">
            <w:rPr>
              <w:rFonts w:cs="Arial"/>
              <w:b/>
              <w:color w:val="FF0000"/>
              <w:sz w:val="16"/>
              <w:szCs w:val="16"/>
            </w:rPr>
            <w:t>¡CARACAS SOCIALISTA!</w:t>
          </w:r>
        </w:p>
      </w:tc>
    </w:tr>
  </w:tbl>
  <w:p w:rsidR="00DF342E" w:rsidRDefault="00DF342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42E" w:rsidRDefault="00DF342E" w:rsidP="007A5983">
      <w:r>
        <w:separator/>
      </w:r>
    </w:p>
  </w:footnote>
  <w:footnote w:type="continuationSeparator" w:id="0">
    <w:p w:rsidR="00DF342E" w:rsidRDefault="00DF342E" w:rsidP="007A59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42E" w:rsidRDefault="00DF342E">
    <w:pPr>
      <w:pStyle w:val="Encabezado"/>
    </w:pPr>
    <w:r>
      <w:rPr>
        <w:noProof/>
        <w:lang w:eastAsia="es-V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-201361</wp:posOffset>
          </wp:positionH>
          <wp:positionV relativeFrom="paragraph">
            <wp:posOffset>-105196</wp:posOffset>
          </wp:positionV>
          <wp:extent cx="2493818" cy="676894"/>
          <wp:effectExtent l="19050" t="0" r="1732" b="0"/>
          <wp:wrapNone/>
          <wp:docPr id="1" name="Imagen 2" descr="Descripción: :HOJA-MEMBRETADA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:HOJA-MEMBRETADA-04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51" t="2274" r="51471" b="88637"/>
                  <a:stretch>
                    <a:fillRect/>
                  </a:stretch>
                </pic:blipFill>
                <pic:spPr bwMode="auto">
                  <a:xfrm>
                    <a:off x="0" y="0"/>
                    <a:ext cx="2493818" cy="6768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F6F07"/>
    <w:multiLevelType w:val="hybridMultilevel"/>
    <w:tmpl w:val="82EE52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ttachedTemplate r:id="rId1"/>
  <w:defaultTabStop w:val="709"/>
  <w:hyphenationZone w:val="425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66F72"/>
    <w:rsid w:val="00010887"/>
    <w:rsid w:val="00016763"/>
    <w:rsid w:val="00060FB2"/>
    <w:rsid w:val="000B1BED"/>
    <w:rsid w:val="000D004A"/>
    <w:rsid w:val="000D445F"/>
    <w:rsid w:val="001070DE"/>
    <w:rsid w:val="00185350"/>
    <w:rsid w:val="001928DD"/>
    <w:rsid w:val="001B44CC"/>
    <w:rsid w:val="00246903"/>
    <w:rsid w:val="0025579A"/>
    <w:rsid w:val="00274B0C"/>
    <w:rsid w:val="0029746B"/>
    <w:rsid w:val="002C7EC6"/>
    <w:rsid w:val="002E2370"/>
    <w:rsid w:val="002F7107"/>
    <w:rsid w:val="002F71F0"/>
    <w:rsid w:val="00313023"/>
    <w:rsid w:val="00357F7D"/>
    <w:rsid w:val="0038676F"/>
    <w:rsid w:val="004251BB"/>
    <w:rsid w:val="00437D2C"/>
    <w:rsid w:val="00481808"/>
    <w:rsid w:val="005342D3"/>
    <w:rsid w:val="006029C3"/>
    <w:rsid w:val="006074C0"/>
    <w:rsid w:val="00623D9A"/>
    <w:rsid w:val="00636EDE"/>
    <w:rsid w:val="00665C04"/>
    <w:rsid w:val="00683C3C"/>
    <w:rsid w:val="006D5E60"/>
    <w:rsid w:val="0071482C"/>
    <w:rsid w:val="007310A8"/>
    <w:rsid w:val="00782EFB"/>
    <w:rsid w:val="007A5983"/>
    <w:rsid w:val="008403D6"/>
    <w:rsid w:val="00870A66"/>
    <w:rsid w:val="0089708D"/>
    <w:rsid w:val="008A30A7"/>
    <w:rsid w:val="009207E1"/>
    <w:rsid w:val="00920BD5"/>
    <w:rsid w:val="00984146"/>
    <w:rsid w:val="0099416E"/>
    <w:rsid w:val="009E4CEF"/>
    <w:rsid w:val="00A02809"/>
    <w:rsid w:val="00A13992"/>
    <w:rsid w:val="00A177FC"/>
    <w:rsid w:val="00A21F01"/>
    <w:rsid w:val="00A87015"/>
    <w:rsid w:val="00AF1AE4"/>
    <w:rsid w:val="00B20990"/>
    <w:rsid w:val="00B5506C"/>
    <w:rsid w:val="00BD4D5B"/>
    <w:rsid w:val="00C25BE3"/>
    <w:rsid w:val="00C66F72"/>
    <w:rsid w:val="00C90A95"/>
    <w:rsid w:val="00C9191A"/>
    <w:rsid w:val="00CC0439"/>
    <w:rsid w:val="00CC4E9A"/>
    <w:rsid w:val="00CE5A4A"/>
    <w:rsid w:val="00D17AFA"/>
    <w:rsid w:val="00DF342E"/>
    <w:rsid w:val="00E134D5"/>
    <w:rsid w:val="00E14019"/>
    <w:rsid w:val="00E93D31"/>
    <w:rsid w:val="00EA2415"/>
    <w:rsid w:val="00F15FAA"/>
    <w:rsid w:val="00F454B6"/>
    <w:rsid w:val="00F5426D"/>
    <w:rsid w:val="00FA7E22"/>
    <w:rsid w:val="00FB7F76"/>
    <w:rsid w:val="00FD4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s-V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50"/>
    <w:pPr>
      <w:spacing w:after="200" w:line="240" w:lineRule="auto"/>
    </w:pPr>
    <w:rPr>
      <w:rFonts w:ascii="Cambria" w:eastAsia="Cambria" w:hAnsi="Cambria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59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9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983"/>
    <w:pPr>
      <w:tabs>
        <w:tab w:val="center" w:pos="4419"/>
        <w:tab w:val="right" w:pos="8838"/>
      </w:tabs>
      <w:spacing w:after="0"/>
    </w:pPr>
    <w:rPr>
      <w:rFonts w:ascii="Arial" w:eastAsiaTheme="minorHAnsi" w:hAnsi="Arial" w:cstheme="minorBidi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7A5983"/>
  </w:style>
  <w:style w:type="paragraph" w:styleId="Piedepgina">
    <w:name w:val="footer"/>
    <w:basedOn w:val="Normal"/>
    <w:link w:val="PiedepginaCar"/>
    <w:unhideWhenUsed/>
    <w:rsid w:val="007A5983"/>
    <w:pPr>
      <w:tabs>
        <w:tab w:val="center" w:pos="4419"/>
        <w:tab w:val="right" w:pos="8838"/>
      </w:tabs>
      <w:spacing w:after="0"/>
    </w:pPr>
    <w:rPr>
      <w:rFonts w:ascii="Arial" w:eastAsiaTheme="minorHAnsi" w:hAnsi="Arial" w:cstheme="minorBidi"/>
      <w:szCs w:val="22"/>
    </w:rPr>
  </w:style>
  <w:style w:type="character" w:customStyle="1" w:styleId="PiedepginaCar">
    <w:name w:val="Pie de página Car"/>
    <w:basedOn w:val="Fuentedeprrafopredeter"/>
    <w:link w:val="Piedepgina"/>
    <w:rsid w:val="007A5983"/>
  </w:style>
  <w:style w:type="paragraph" w:styleId="Prrafodelista">
    <w:name w:val="List Paragraph"/>
    <w:basedOn w:val="Normal"/>
    <w:uiPriority w:val="34"/>
    <w:qFormat/>
    <w:rsid w:val="008403D6"/>
    <w:pPr>
      <w:spacing w:after="0" w:line="360" w:lineRule="auto"/>
      <w:ind w:left="720"/>
      <w:contextualSpacing/>
    </w:pPr>
    <w:rPr>
      <w:rFonts w:ascii="Arial" w:eastAsiaTheme="minorHAnsi" w:hAnsi="Arial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185350"/>
    <w:rPr>
      <w:color w:val="808080"/>
    </w:rPr>
  </w:style>
  <w:style w:type="table" w:styleId="Tablaconcuadrcula">
    <w:name w:val="Table Grid"/>
    <w:basedOn w:val="Tablanormal"/>
    <w:uiPriority w:val="59"/>
    <w:rsid w:val="00C66F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V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50"/>
    <w:pPr>
      <w:spacing w:after="200" w:line="240" w:lineRule="auto"/>
    </w:pPr>
    <w:rPr>
      <w:rFonts w:ascii="Cambria" w:eastAsia="Cambria" w:hAnsi="Cambria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59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9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983"/>
    <w:pPr>
      <w:tabs>
        <w:tab w:val="center" w:pos="4419"/>
        <w:tab w:val="right" w:pos="8838"/>
      </w:tabs>
      <w:spacing w:after="0"/>
    </w:pPr>
    <w:rPr>
      <w:rFonts w:ascii="Arial" w:eastAsiaTheme="minorHAnsi" w:hAnsi="Arial" w:cstheme="minorBidi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7A5983"/>
  </w:style>
  <w:style w:type="paragraph" w:styleId="Piedepgina">
    <w:name w:val="footer"/>
    <w:basedOn w:val="Normal"/>
    <w:link w:val="PiedepginaCar"/>
    <w:unhideWhenUsed/>
    <w:rsid w:val="007A5983"/>
    <w:pPr>
      <w:tabs>
        <w:tab w:val="center" w:pos="4419"/>
        <w:tab w:val="right" w:pos="8838"/>
      </w:tabs>
      <w:spacing w:after="0"/>
    </w:pPr>
    <w:rPr>
      <w:rFonts w:ascii="Arial" w:eastAsiaTheme="minorHAnsi" w:hAnsi="Arial" w:cstheme="minorBidi"/>
      <w:szCs w:val="22"/>
    </w:rPr>
  </w:style>
  <w:style w:type="character" w:customStyle="1" w:styleId="PiedepginaCar">
    <w:name w:val="Pie de página Car"/>
    <w:basedOn w:val="Fuentedeprrafopredeter"/>
    <w:link w:val="Piedepgina"/>
    <w:rsid w:val="007A5983"/>
  </w:style>
  <w:style w:type="paragraph" w:styleId="Prrafodelista">
    <w:name w:val="List Paragraph"/>
    <w:basedOn w:val="Normal"/>
    <w:uiPriority w:val="34"/>
    <w:qFormat/>
    <w:rsid w:val="008403D6"/>
    <w:pPr>
      <w:spacing w:after="0" w:line="360" w:lineRule="auto"/>
      <w:ind w:left="720"/>
      <w:contextualSpacing/>
    </w:pPr>
    <w:rPr>
      <w:rFonts w:ascii="Arial" w:eastAsiaTheme="minorHAnsi" w:hAnsi="Arial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185350"/>
    <w:rPr>
      <w:color w:val="808080"/>
    </w:rPr>
  </w:style>
  <w:style w:type="table" w:styleId="Tablaconcuadrcula">
    <w:name w:val="Table Grid"/>
    <w:basedOn w:val="Tablanormal"/>
    <w:uiPriority w:val="59"/>
    <w:rsid w:val="00C66F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Documents\Coropracion\Archivos\Formatos\Formato%20Mem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 Memo</Template>
  <TotalTime>35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Asunto</vt:lpstr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Asunto</dc:title>
  <dc:creator>Administrador</dc:creator>
  <cp:lastModifiedBy>Csdc</cp:lastModifiedBy>
  <cp:revision>16</cp:revision>
  <cp:lastPrinted>2014-10-07T14:23:00Z</cp:lastPrinted>
  <dcterms:created xsi:type="dcterms:W3CDTF">2014-10-07T14:23:00Z</dcterms:created>
  <dcterms:modified xsi:type="dcterms:W3CDTF">2015-01-02T16:57:00Z</dcterms:modified>
</cp:coreProperties>
</file>